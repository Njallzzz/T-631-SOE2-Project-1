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 w:val="0"/>
          <w:bCs w:val="0"/>
          <w:sz w:val="20"/>
          <w:szCs w:val="20"/>
        </w:rPr>
        <w:id w:val="-388415555"/>
        <w:docPartObj>
          <w:docPartGallery w:val="Cover Pages"/>
          <w:docPartUnique/>
        </w:docPartObj>
      </w:sdtPr>
      <w:sdtEndPr>
        <w:rPr>
          <w:i/>
          <w:iCs/>
          <w:sz w:val="24"/>
          <w:szCs w:val="24"/>
        </w:rPr>
      </w:sdtEndPr>
      <w:sdtContent>
        <w:p w:rsidR="00E40207" w:rsidRDefault="00A017AB" w:rsidP="001802D6">
          <w:pPr>
            <w:pStyle w:val="Heading2"/>
          </w:pPr>
          <w:sdt>
            <w:sdtPr>
              <w:alias w:val="Click icon at right to replace logo"/>
              <w:tag w:val="Click icon at right to replace logo"/>
              <w:id w:val="-2090688503"/>
              <w:picture/>
            </w:sdtPr>
            <w:sdtContent>
              <w:r w:rsidR="009C09E2">
                <w:rPr>
                  <w:noProof/>
                  <w:lang w:val="is-IS" w:eastAsia="is-IS"/>
                </w:rPr>
                <w:drawing>
                  <wp:inline distT="0" distB="0" distL="0" distR="0">
                    <wp:extent cx="1688746" cy="1695450"/>
                    <wp:effectExtent l="0" t="0" r="6985" b="0"/>
                    <wp:docPr id="3" name="Picture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00380" cy="1707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  <w:r w:rsidR="009C09E2">
            <w:rPr>
              <w:noProof/>
              <w:lang w:val="is-IS" w:eastAsia="is-I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center</wp:align>
                    </wp:positionV>
                    <wp:extent cx="5486400" cy="1463040"/>
                    <wp:effectExtent l="0" t="0" r="15240" b="1905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17AB" w:rsidRDefault="00A017AB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64019001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t>Assignment 4</w:t>
                                    </w:r>
                                  </w:sdtContent>
                                </w:sdt>
                              </w:p>
                              <w:p w:rsidR="00A017AB" w:rsidRDefault="00A017AB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-180500358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t>Software Engineering II</w:t>
                                    </w:r>
                                  </w:sdtContent>
                                </w:sdt>
                              </w:p>
                              <w:p w:rsidR="00A017AB" w:rsidRDefault="00A017AB" w:rsidP="00917446">
                                <w:r>
                                  <w:t>Spring 2017</w:t>
                                </w:r>
                              </w:p>
                              <w:p w:rsidR="00A017AB" w:rsidRDefault="00A017AB" w:rsidP="00917446">
                                <w:r>
                                  <w:rPr>
                                    <w:b/>
                                  </w:rPr>
                                  <w:t>Student</w:t>
                                </w:r>
                                <w:r w:rsidRPr="00712451">
                                  <w:rPr>
                                    <w:b/>
                                  </w:rPr>
                                  <w:t>:</w:t>
                                </w:r>
                                <w:r>
                                  <w:t xml:space="preserve"> </w:t>
                                </w:r>
                                <w:r>
                                  <w:br/>
                                  <w:t xml:space="preserve">Ragnar Mikael </w:t>
                                </w:r>
                                <w:proofErr w:type="spellStart"/>
                                <w:r>
                                  <w:t>Halldórsson</w:t>
                                </w:r>
                                <w:proofErr w:type="spellEnd"/>
                              </w:p>
                              <w:p w:rsidR="00A017AB" w:rsidRPr="00712451" w:rsidRDefault="00A017AB" w:rsidP="00917446">
                                <w:r>
                                  <w:rPr>
                                    <w:b/>
                                  </w:rPr>
                                  <w:t>Instructors</w:t>
                                </w:r>
                                <w:proofErr w:type="gramStart"/>
                                <w:r w:rsidRPr="00712451">
                                  <w:rPr>
                                    <w:b/>
                                  </w:rPr>
                                  <w:t>:</w:t>
                                </w:r>
                                <w:proofErr w:type="gramEnd"/>
                                <w:r w:rsidRPr="00712451">
                                  <w:rPr>
                                    <w:b/>
                                  </w:rPr>
                                  <w:br/>
                                </w:r>
                                <w:r w:rsidRPr="001802D6">
                                  <w:t xml:space="preserve">Mohammad </w:t>
                                </w:r>
                                <w:proofErr w:type="spellStart"/>
                                <w:r w:rsidRPr="001802D6">
                                  <w:t>Hamdaqa</w:t>
                                </w:r>
                                <w:proofErr w:type="spellEnd"/>
                                <w:r>
                                  <w:br/>
                                </w:r>
                                <w:proofErr w:type="spellStart"/>
                                <w:r w:rsidRPr="001802D6">
                                  <w:t>Bjarni</w:t>
                                </w:r>
                                <w:proofErr w:type="spellEnd"/>
                                <w:r w:rsidRPr="001802D6">
                                  <w:t xml:space="preserve"> </w:t>
                                </w:r>
                                <w:proofErr w:type="spellStart"/>
                                <w:r w:rsidRPr="001802D6">
                                  <w:t>Kristján</w:t>
                                </w:r>
                                <w:proofErr w:type="spellEnd"/>
                                <w:r w:rsidRPr="001802D6">
                                  <w:t xml:space="preserve"> </w:t>
                                </w:r>
                                <w:proofErr w:type="spellStart"/>
                                <w:r w:rsidRPr="001802D6">
                                  <w:t>Leifsson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alt="Text box displaying document title and subtitle" style="position:absolute;margin-left:0;margin-top:0;width:6in;height:115.2pt;z-index:251659264;visibility:visible;mso-wrap-style:square;mso-width-percent:85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" filled="f" stroked="f" strokeweight=".5pt">
                    <v:textbox style="mso-fit-shape-to-text:t" inset="0,0,0,0">
                      <w:txbxContent>
                        <w:p w:rsidR="00A017AB" w:rsidRDefault="00A017AB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64019001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>
                                <w:t>Assignment 4</w:t>
                              </w:r>
                            </w:sdtContent>
                          </w:sdt>
                        </w:p>
                        <w:p w:rsidR="00A017AB" w:rsidRDefault="00A017AB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-180500358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>
                                <w:t>Software Engineering II</w:t>
                              </w:r>
                            </w:sdtContent>
                          </w:sdt>
                        </w:p>
                        <w:p w:rsidR="00A017AB" w:rsidRDefault="00A017AB" w:rsidP="00917446">
                          <w:r>
                            <w:t>Spring 2017</w:t>
                          </w:r>
                        </w:p>
                        <w:p w:rsidR="00A017AB" w:rsidRDefault="00A017AB" w:rsidP="00917446">
                          <w:r>
                            <w:rPr>
                              <w:b/>
                            </w:rPr>
                            <w:t>Student</w:t>
                          </w:r>
                          <w:r w:rsidRPr="00712451">
                            <w:rPr>
                              <w:b/>
                            </w:rPr>
                            <w:t>:</w:t>
                          </w:r>
                          <w:r>
                            <w:t xml:space="preserve"> </w:t>
                          </w:r>
                          <w:r>
                            <w:br/>
                            <w:t xml:space="preserve">Ragnar Mikael </w:t>
                          </w:r>
                          <w:proofErr w:type="spellStart"/>
                          <w:r>
                            <w:t>Halldórsson</w:t>
                          </w:r>
                          <w:proofErr w:type="spellEnd"/>
                        </w:p>
                        <w:p w:rsidR="00A017AB" w:rsidRPr="00712451" w:rsidRDefault="00A017AB" w:rsidP="00917446">
                          <w:r>
                            <w:rPr>
                              <w:b/>
                            </w:rPr>
                            <w:t>Instructors</w:t>
                          </w:r>
                          <w:proofErr w:type="gramStart"/>
                          <w:r w:rsidRPr="00712451">
                            <w:rPr>
                              <w:b/>
                            </w:rPr>
                            <w:t>:</w:t>
                          </w:r>
                          <w:proofErr w:type="gramEnd"/>
                          <w:r w:rsidRPr="00712451">
                            <w:rPr>
                              <w:b/>
                            </w:rPr>
                            <w:br/>
                          </w:r>
                          <w:r w:rsidRPr="001802D6">
                            <w:t xml:space="preserve">Mohammad </w:t>
                          </w:r>
                          <w:proofErr w:type="spellStart"/>
                          <w:r w:rsidRPr="001802D6">
                            <w:t>Hamdaqa</w:t>
                          </w:r>
                          <w:proofErr w:type="spellEnd"/>
                          <w:r>
                            <w:br/>
                          </w:r>
                          <w:proofErr w:type="spellStart"/>
                          <w:r w:rsidRPr="001802D6">
                            <w:t>Bjarni</w:t>
                          </w:r>
                          <w:proofErr w:type="spellEnd"/>
                          <w:r w:rsidRPr="001802D6">
                            <w:t xml:space="preserve"> </w:t>
                          </w:r>
                          <w:proofErr w:type="spellStart"/>
                          <w:r w:rsidRPr="001802D6">
                            <w:t>Kristján</w:t>
                          </w:r>
                          <w:proofErr w:type="spellEnd"/>
                          <w:r w:rsidRPr="001802D6">
                            <w:t xml:space="preserve"> </w:t>
                          </w:r>
                          <w:proofErr w:type="spellStart"/>
                          <w:r w:rsidRPr="001802D6">
                            <w:t>Leifsson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E40207" w:rsidRDefault="00E40207" w:rsidP="001802D6">
          <w:pPr>
            <w:pStyle w:val="Heading2"/>
          </w:pPr>
        </w:p>
        <w:p w:rsidR="001802D6" w:rsidRDefault="001802D6" w:rsidP="001802D6">
          <w:pPr>
            <w:pStyle w:val="Heading2"/>
          </w:pPr>
          <w:r>
            <w:br w:type="page"/>
          </w:r>
          <w:bookmarkStart w:id="0" w:name="_GoBack"/>
          <w:bookmarkEnd w:id="0"/>
        </w:p>
        <w:p w:rsidR="00567AF3" w:rsidRDefault="00163F82" w:rsidP="00567AF3">
          <w:pPr>
            <w:pStyle w:val="Heading2"/>
          </w:pPr>
          <w:r>
            <w:lastRenderedPageBreak/>
            <w:t>Question</w:t>
          </w:r>
        </w:p>
        <w:p w:rsidR="00CD05EB" w:rsidRPr="00163F82" w:rsidRDefault="00C8681B" w:rsidP="00163F82">
          <w:pPr>
            <w:pStyle w:val="Heading3"/>
          </w:pPr>
          <w:r>
            <w:t>1</w:t>
          </w:r>
        </w:p>
      </w:sdtContent>
    </w:sdt>
    <w:p w:rsidR="00163F82" w:rsidRDefault="00163F82" w:rsidP="003E1D8C">
      <w:pPr>
        <w:ind w:firstLine="720"/>
      </w:pPr>
      <w:proofErr w:type="gramStart"/>
      <w:r>
        <w:t>a</w:t>
      </w:r>
      <w:proofErr w:type="gramEnd"/>
      <w:r>
        <w:tab/>
        <w:t>b</w:t>
      </w:r>
      <w:r>
        <w:tab/>
      </w:r>
      <w:proofErr w:type="spellStart"/>
      <w:r>
        <w:t>a.a</w:t>
      </w:r>
      <w:proofErr w:type="spellEnd"/>
      <w:r w:rsidR="003E1D8C">
        <w:tab/>
      </w:r>
      <w:proofErr w:type="spellStart"/>
      <w:r w:rsidR="003E1D8C">
        <w:t>b.b</w:t>
      </w:r>
      <w:proofErr w:type="spellEnd"/>
      <w:r>
        <w:br/>
        <w:t>S1</w:t>
      </w:r>
      <w:r>
        <w:tab/>
        <w:t>0</w:t>
      </w:r>
      <w:r>
        <w:tab/>
        <w:t>1</w:t>
      </w:r>
      <w:r>
        <w:tab/>
        <w:t>00</w:t>
      </w:r>
      <w:r w:rsidR="003E1D8C">
        <w:tab/>
        <w:t>11</w:t>
      </w:r>
      <w:r>
        <w:br/>
        <w:t>S2</w:t>
      </w:r>
      <w:r>
        <w:tab/>
        <w:t>1</w:t>
      </w:r>
      <w:r>
        <w:tab/>
        <w:t>1</w:t>
      </w:r>
      <w:r>
        <w:tab/>
        <w:t>11</w:t>
      </w:r>
      <w:r w:rsidR="003E1D8C">
        <w:tab/>
        <w:t>10</w:t>
      </w:r>
      <w:r>
        <w:br/>
        <w:t>S3</w:t>
      </w:r>
      <w:r>
        <w:tab/>
        <w:t>0</w:t>
      </w:r>
      <w:r>
        <w:tab/>
        <w:t>0</w:t>
      </w:r>
      <w:r>
        <w:tab/>
        <w:t>01</w:t>
      </w:r>
      <w:r w:rsidR="003E1D8C">
        <w:tab/>
        <w:t>01</w:t>
      </w:r>
    </w:p>
    <w:p w:rsidR="00163F82" w:rsidRDefault="00163F82" w:rsidP="00163F82">
      <w:proofErr w:type="spellStart"/>
      <w:proofErr w:type="gramStart"/>
      <w:r>
        <w:t>a</w:t>
      </w:r>
      <w:r w:rsidR="00F178ED">
        <w:t>.a</w:t>
      </w:r>
      <w:proofErr w:type="spellEnd"/>
      <w:proofErr w:type="gramEnd"/>
      <w:r w:rsidR="00F178ED">
        <w:t xml:space="preserve"> is a distinguishing sequence</w:t>
      </w:r>
    </w:p>
    <w:p w:rsidR="00163F82" w:rsidRDefault="00C8681B" w:rsidP="00163F82">
      <w:pPr>
        <w:pStyle w:val="Heading3"/>
      </w:pPr>
      <w:r>
        <w:t>2</w:t>
      </w:r>
    </w:p>
    <w:p w:rsidR="00163F82" w:rsidRDefault="00F178ED" w:rsidP="00163F82">
      <w:r>
        <w:t xml:space="preserve">State 1: </w:t>
      </w:r>
      <w:proofErr w:type="spellStart"/>
      <w:r>
        <w:t>r.</w:t>
      </w:r>
      <w:r w:rsidR="003E1D8C">
        <w:t>a.a</w:t>
      </w:r>
      <w:proofErr w:type="spellEnd"/>
      <w:r>
        <w:br/>
        <w:t xml:space="preserve">State 2: </w:t>
      </w:r>
      <w:proofErr w:type="spellStart"/>
      <w:r>
        <w:t>r.</w:t>
      </w:r>
      <w:r w:rsidR="003E1D8C">
        <w:t>a</w:t>
      </w:r>
      <w:proofErr w:type="spellEnd"/>
      <w:r>
        <w:br/>
        <w:t xml:space="preserve">State 3: </w:t>
      </w:r>
      <w:proofErr w:type="spellStart"/>
      <w:r>
        <w:t>r.</w:t>
      </w:r>
      <w:r w:rsidR="00D61451">
        <w:t>b</w:t>
      </w:r>
      <w:proofErr w:type="spellEnd"/>
    </w:p>
    <w:p w:rsidR="00D61451" w:rsidRDefault="00C8681B" w:rsidP="00D61451">
      <w:pPr>
        <w:pStyle w:val="Heading3"/>
      </w:pPr>
      <w:r>
        <w:t>3</w:t>
      </w:r>
    </w:p>
    <w:p w:rsidR="00284633" w:rsidRDefault="00284633" w:rsidP="00D61451">
      <w:r>
        <w:t xml:space="preserve">W1: </w:t>
      </w:r>
      <w:proofErr w:type="spellStart"/>
      <w:r>
        <w:t>a.b</w:t>
      </w:r>
      <w:proofErr w:type="spellEnd"/>
      <w:r>
        <w:t>/01</w:t>
      </w:r>
      <w:r>
        <w:br/>
        <w:t>W2: b/1</w:t>
      </w:r>
      <w:r>
        <w:br/>
        <w:t>W3: a/0</w:t>
      </w:r>
    </w:p>
    <w:p w:rsidR="00284633" w:rsidRDefault="00284633" w:rsidP="00D61451">
      <w:r>
        <w:t>W = {</w:t>
      </w:r>
      <w:proofErr w:type="spellStart"/>
      <w:r>
        <w:t>a.b</w:t>
      </w:r>
      <w:proofErr w:type="spellEnd"/>
      <w:r>
        <w:t>, a, b}</w:t>
      </w:r>
    </w:p>
    <w:p w:rsidR="00284633" w:rsidRDefault="00284633" w:rsidP="00D61451">
      <w:r>
        <w:t xml:space="preserve">P = </w:t>
      </w:r>
      <w:proofErr w:type="gramStart"/>
      <w:r>
        <w:t>{ ,</w:t>
      </w:r>
      <w:proofErr w:type="gramEnd"/>
      <w:r>
        <w:t xml:space="preserve"> a, b, </w:t>
      </w:r>
      <w:proofErr w:type="spellStart"/>
      <w:r>
        <w:t>b.a</w:t>
      </w:r>
      <w:proofErr w:type="spellEnd"/>
      <w:r>
        <w:t xml:space="preserve">, </w:t>
      </w:r>
      <w:proofErr w:type="spellStart"/>
      <w:r>
        <w:t>b.b</w:t>
      </w:r>
      <w:proofErr w:type="spellEnd"/>
      <w:r>
        <w:t xml:space="preserve">, </w:t>
      </w:r>
      <w:proofErr w:type="spellStart"/>
      <w:r>
        <w:t>b.b.a</w:t>
      </w:r>
      <w:proofErr w:type="spellEnd"/>
      <w:r>
        <w:t xml:space="preserve">, </w:t>
      </w:r>
      <w:proofErr w:type="spellStart"/>
      <w:r>
        <w:t>b.b.b</w:t>
      </w:r>
      <w:proofErr w:type="spellEnd"/>
      <w:r>
        <w:t xml:space="preserve"> }</w:t>
      </w:r>
    </w:p>
    <w:p w:rsidR="00284633" w:rsidRDefault="00284633" w:rsidP="00D61451">
      <w:r>
        <w:t xml:space="preserve">(P.W) = </w:t>
      </w:r>
      <w:r w:rsidR="00103DD3">
        <w:br/>
      </w:r>
      <w:r>
        <w:t xml:space="preserve">{ </w:t>
      </w:r>
      <w:proofErr w:type="spellStart"/>
      <w:r>
        <w:t>r.a</w:t>
      </w:r>
      <w:proofErr w:type="spellEnd"/>
      <w:r>
        <w:t xml:space="preserve">, </w:t>
      </w:r>
      <w:proofErr w:type="spellStart"/>
      <w:r>
        <w:t>r.b</w:t>
      </w:r>
      <w:proofErr w:type="spellEnd"/>
      <w:r>
        <w:t xml:space="preserve">, </w:t>
      </w:r>
      <w:proofErr w:type="spellStart"/>
      <w:r>
        <w:t>r.a.b</w:t>
      </w:r>
      <w:proofErr w:type="spellEnd"/>
      <w:r>
        <w:t xml:space="preserve">, </w:t>
      </w:r>
      <w:proofErr w:type="spellStart"/>
      <w:r>
        <w:t>r.</w:t>
      </w:r>
      <w:r w:rsidR="00103DD3">
        <w:t>a.a</w:t>
      </w:r>
      <w:proofErr w:type="spellEnd"/>
      <w:r w:rsidR="00103DD3">
        <w:t xml:space="preserve">, </w:t>
      </w:r>
      <w:proofErr w:type="spellStart"/>
      <w:r w:rsidR="00103DD3">
        <w:t>r.a.a.b</w:t>
      </w:r>
      <w:proofErr w:type="spellEnd"/>
      <w:r w:rsidR="00103DD3">
        <w:t xml:space="preserve">, </w:t>
      </w:r>
      <w:proofErr w:type="spellStart"/>
      <w:r w:rsidR="00103DD3">
        <w:t>r.b.b</w:t>
      </w:r>
      <w:proofErr w:type="spellEnd"/>
      <w:r w:rsidR="00103DD3">
        <w:t xml:space="preserve">, </w:t>
      </w:r>
      <w:r w:rsidR="00103DD3">
        <w:br/>
        <w:t xml:space="preserve">   </w:t>
      </w:r>
      <w:proofErr w:type="spellStart"/>
      <w:r w:rsidR="00103DD3">
        <w:t>r.b.a</w:t>
      </w:r>
      <w:proofErr w:type="spellEnd"/>
      <w:r w:rsidR="00103DD3">
        <w:t xml:space="preserve">, </w:t>
      </w:r>
      <w:proofErr w:type="spellStart"/>
      <w:r w:rsidR="00103DD3">
        <w:t>r.b.a.b</w:t>
      </w:r>
      <w:proofErr w:type="spellEnd"/>
      <w:r w:rsidR="00103DD3">
        <w:t xml:space="preserve">, </w:t>
      </w:r>
      <w:proofErr w:type="spellStart"/>
      <w:r w:rsidR="00103DD3">
        <w:t>r.b.a.a</w:t>
      </w:r>
      <w:proofErr w:type="spellEnd"/>
      <w:r w:rsidR="00103DD3">
        <w:t xml:space="preserve">, </w:t>
      </w:r>
      <w:proofErr w:type="spellStart"/>
      <w:r w:rsidR="00103DD3">
        <w:t>r.b.a.a.b</w:t>
      </w:r>
      <w:proofErr w:type="spellEnd"/>
      <w:r w:rsidR="00103DD3">
        <w:t xml:space="preserve">, </w:t>
      </w:r>
      <w:r w:rsidR="00103DD3">
        <w:br/>
        <w:t xml:space="preserve">   </w:t>
      </w:r>
      <w:proofErr w:type="spellStart"/>
      <w:r w:rsidR="00103DD3">
        <w:t>r.b.b.a</w:t>
      </w:r>
      <w:proofErr w:type="spellEnd"/>
      <w:r w:rsidR="00103DD3">
        <w:t xml:space="preserve">, </w:t>
      </w:r>
      <w:proofErr w:type="spellStart"/>
      <w:r w:rsidR="00103DD3">
        <w:t>r.b.b.b</w:t>
      </w:r>
      <w:proofErr w:type="spellEnd"/>
      <w:r w:rsidR="00103DD3">
        <w:t xml:space="preserve">, </w:t>
      </w:r>
      <w:proofErr w:type="spellStart"/>
      <w:r w:rsidR="00103DD3">
        <w:t>r.b.b.a.b</w:t>
      </w:r>
      <w:proofErr w:type="spellEnd"/>
      <w:r w:rsidR="00103DD3">
        <w:t xml:space="preserve">, </w:t>
      </w:r>
      <w:r>
        <w:t xml:space="preserve"> </w:t>
      </w:r>
      <w:proofErr w:type="spellStart"/>
      <w:r w:rsidR="00103DD3">
        <w:t>r.b.b.a.a</w:t>
      </w:r>
      <w:proofErr w:type="spellEnd"/>
      <w:r w:rsidR="00103DD3">
        <w:t>,</w:t>
      </w:r>
      <w:r w:rsidR="00103DD3">
        <w:br/>
        <w:t xml:space="preserve">   </w:t>
      </w:r>
      <w:proofErr w:type="spellStart"/>
      <w:r w:rsidR="00A017AB">
        <w:t>r.b.b.a.a.b</w:t>
      </w:r>
      <w:proofErr w:type="spellEnd"/>
      <w:r w:rsidR="00A017AB">
        <w:t xml:space="preserve">, </w:t>
      </w:r>
      <w:proofErr w:type="spellStart"/>
      <w:r w:rsidR="00A017AB">
        <w:t>r.b.b.b.a</w:t>
      </w:r>
      <w:proofErr w:type="spellEnd"/>
      <w:r w:rsidR="00A017AB">
        <w:t>,</w:t>
      </w:r>
      <w:r w:rsidR="00A017AB">
        <w:br/>
        <w:t xml:space="preserve">   </w:t>
      </w:r>
      <w:proofErr w:type="spellStart"/>
      <w:r w:rsidR="00A017AB">
        <w:t>r.b.b.b.b</w:t>
      </w:r>
      <w:proofErr w:type="spellEnd"/>
      <w:r w:rsidR="00A017AB">
        <w:t xml:space="preserve">, </w:t>
      </w:r>
      <w:proofErr w:type="spellStart"/>
      <w:r w:rsidR="00A017AB">
        <w:t>r.b.b.b.a.b</w:t>
      </w:r>
      <w:proofErr w:type="spellEnd"/>
      <w:r w:rsidR="00A017AB">
        <w:t xml:space="preserve"> </w:t>
      </w:r>
      <w:r>
        <w:t>}</w:t>
      </w:r>
    </w:p>
    <w:p w:rsidR="00A017AB" w:rsidRDefault="00C8681B" w:rsidP="00A017AB">
      <w:pPr>
        <w:pStyle w:val="Heading3"/>
      </w:pPr>
      <w:r>
        <w:t>4</w:t>
      </w:r>
    </w:p>
    <w:p w:rsidR="00C8681B" w:rsidRDefault="00C8681B" w:rsidP="00A017AB">
      <w:r>
        <w:t xml:space="preserve">Distinguishing sequence </w:t>
      </w:r>
      <w:proofErr w:type="spellStart"/>
      <w:r>
        <w:t>a.a</w:t>
      </w:r>
      <w:proofErr w:type="spellEnd"/>
      <w:proofErr w:type="gramStart"/>
      <w:r>
        <w:t>:</w:t>
      </w:r>
      <w:proofErr w:type="gramEnd"/>
      <w:r>
        <w:br/>
        <w:t>From state 1: 00</w:t>
      </w:r>
      <w:r>
        <w:br/>
        <w:t>From state 2: 11</w:t>
      </w:r>
      <w:r>
        <w:br/>
        <w:t>From state 3: 00</w:t>
      </w:r>
    </w:p>
    <w:p w:rsidR="00C8681B" w:rsidRDefault="00C8681B" w:rsidP="00A017AB">
      <w:r>
        <w:t>UIO sequences</w:t>
      </w:r>
      <w:proofErr w:type="gramStart"/>
      <w:r>
        <w:t>:</w:t>
      </w:r>
      <w:proofErr w:type="gramEnd"/>
      <w:r>
        <w:br/>
        <w:t xml:space="preserve">State 1 </w:t>
      </w:r>
      <w:proofErr w:type="spellStart"/>
      <w:r>
        <w:t>r.a.a</w:t>
      </w:r>
      <w:proofErr w:type="spellEnd"/>
      <w:r>
        <w:t>: 00</w:t>
      </w:r>
      <w:r>
        <w:br/>
        <w:t xml:space="preserve">State 2 </w:t>
      </w:r>
      <w:proofErr w:type="spellStart"/>
      <w:r>
        <w:t>r.a</w:t>
      </w:r>
      <w:proofErr w:type="spellEnd"/>
      <w:r>
        <w:t>: 0</w:t>
      </w:r>
      <w:r>
        <w:br/>
        <w:t xml:space="preserve">State 3 </w:t>
      </w:r>
      <w:proofErr w:type="spellStart"/>
      <w:r>
        <w:t>r.b</w:t>
      </w:r>
      <w:proofErr w:type="spellEnd"/>
      <w:r>
        <w:t>: 1</w:t>
      </w:r>
    </w:p>
    <w:p w:rsidR="00A017AB" w:rsidRDefault="00C8681B" w:rsidP="00A017AB">
      <w:r>
        <w:t>W test sequences</w:t>
      </w:r>
      <w:proofErr w:type="gramStart"/>
      <w:r>
        <w:t>:</w:t>
      </w:r>
      <w:proofErr w:type="gramEnd"/>
      <w:r>
        <w:br/>
      </w:r>
      <w:proofErr w:type="spellStart"/>
      <w:r>
        <w:t>r.a</w:t>
      </w:r>
      <w:proofErr w:type="spellEnd"/>
      <w:r>
        <w:t>: 0</w:t>
      </w:r>
      <w:r>
        <w:br/>
      </w:r>
      <w:proofErr w:type="spellStart"/>
      <w:r>
        <w:t>r.b</w:t>
      </w:r>
      <w:proofErr w:type="spellEnd"/>
      <w:r>
        <w:t>: 1</w:t>
      </w:r>
      <w:r>
        <w:br/>
      </w:r>
      <w:proofErr w:type="spellStart"/>
      <w:r>
        <w:t>r.a.b</w:t>
      </w:r>
      <w:proofErr w:type="spellEnd"/>
      <w:r>
        <w:t>: 01</w:t>
      </w:r>
      <w:r>
        <w:br/>
      </w:r>
      <w:proofErr w:type="spellStart"/>
      <w:r>
        <w:t>r.</w:t>
      </w:r>
      <w:r>
        <w:t>a.a</w:t>
      </w:r>
      <w:proofErr w:type="spellEnd"/>
      <w:r>
        <w:t>: 00</w:t>
      </w:r>
      <w:r>
        <w:br/>
      </w:r>
      <w:proofErr w:type="spellStart"/>
      <w:r>
        <w:lastRenderedPageBreak/>
        <w:t>r.a.a.b</w:t>
      </w:r>
      <w:proofErr w:type="spellEnd"/>
      <w:r>
        <w:t>: 001</w:t>
      </w:r>
      <w:r>
        <w:br/>
      </w:r>
      <w:proofErr w:type="spellStart"/>
      <w:r>
        <w:t>r.b.b</w:t>
      </w:r>
      <w:proofErr w:type="spellEnd"/>
      <w:r>
        <w:t>: 11</w:t>
      </w:r>
      <w:r>
        <w:br/>
      </w:r>
      <w:proofErr w:type="spellStart"/>
      <w:r>
        <w:t>r.b.a</w:t>
      </w:r>
      <w:proofErr w:type="spellEnd"/>
      <w:r>
        <w:t>: 11</w:t>
      </w:r>
      <w:r>
        <w:br/>
      </w:r>
      <w:proofErr w:type="spellStart"/>
      <w:r>
        <w:t>r.b.a.b</w:t>
      </w:r>
      <w:proofErr w:type="spellEnd"/>
      <w:r>
        <w:t>: 111</w:t>
      </w:r>
      <w:r>
        <w:br/>
      </w:r>
      <w:proofErr w:type="spellStart"/>
      <w:r>
        <w:t>r.b.a.a</w:t>
      </w:r>
      <w:proofErr w:type="spellEnd"/>
      <w:r>
        <w:t>: 111</w:t>
      </w:r>
      <w:r>
        <w:br/>
      </w:r>
      <w:proofErr w:type="spellStart"/>
      <w:r>
        <w:t>r.b.a.a.b</w:t>
      </w:r>
      <w:proofErr w:type="spellEnd"/>
      <w:r>
        <w:t>: 1111</w:t>
      </w:r>
      <w:r>
        <w:br/>
      </w:r>
      <w:proofErr w:type="spellStart"/>
      <w:r>
        <w:t>r.b.b.a</w:t>
      </w:r>
      <w:proofErr w:type="spellEnd"/>
      <w:r>
        <w:t>: 110</w:t>
      </w:r>
      <w:r>
        <w:br/>
      </w:r>
      <w:proofErr w:type="spellStart"/>
      <w:r>
        <w:t>r.b.b.b</w:t>
      </w:r>
      <w:proofErr w:type="spellEnd"/>
      <w:r>
        <w:t>: 110</w:t>
      </w:r>
      <w:r>
        <w:br/>
      </w:r>
      <w:proofErr w:type="spellStart"/>
      <w:r>
        <w:t>r.b.b.a.b</w:t>
      </w:r>
      <w:proofErr w:type="spellEnd"/>
      <w:r>
        <w:t>: 1100</w:t>
      </w:r>
      <w:r>
        <w:br/>
      </w:r>
      <w:proofErr w:type="spellStart"/>
      <w:r>
        <w:t>r.b.b.a.a</w:t>
      </w:r>
      <w:proofErr w:type="spellEnd"/>
      <w:r>
        <w:t>: 1100</w:t>
      </w:r>
      <w:r>
        <w:br/>
      </w:r>
      <w:proofErr w:type="spellStart"/>
      <w:r>
        <w:t>r.b.b.a.a.b</w:t>
      </w:r>
      <w:proofErr w:type="spellEnd"/>
      <w:r>
        <w:t>: 11000</w:t>
      </w:r>
      <w:r>
        <w:br/>
      </w:r>
      <w:proofErr w:type="spellStart"/>
      <w:r>
        <w:t>r.b.b.b.a</w:t>
      </w:r>
      <w:proofErr w:type="spellEnd"/>
      <w:r>
        <w:t>: 1100</w:t>
      </w:r>
      <w:r>
        <w:br/>
      </w:r>
      <w:proofErr w:type="spellStart"/>
      <w:r>
        <w:t>r.b.b.b.b</w:t>
      </w:r>
      <w:proofErr w:type="spellEnd"/>
      <w:r>
        <w:t>: 1101</w:t>
      </w:r>
      <w:r>
        <w:br/>
      </w:r>
      <w:proofErr w:type="spellStart"/>
      <w:r>
        <w:t>r.b.b.b.a.b</w:t>
      </w:r>
      <w:proofErr w:type="spellEnd"/>
      <w:r>
        <w:t>: 11001</w:t>
      </w:r>
    </w:p>
    <w:p w:rsidR="00623674" w:rsidRDefault="00623674" w:rsidP="00623674">
      <w:pPr>
        <w:pStyle w:val="Heading3"/>
      </w:pPr>
      <w:r>
        <w:t>5</w:t>
      </w:r>
    </w:p>
    <w:p w:rsidR="00623674" w:rsidRDefault="00623674" w:rsidP="00623674">
      <w:r>
        <w:t>We can see that for the DS, when applied to the implementation, it is no longer a DS, so the implementation seems to be incorrect.</w:t>
      </w:r>
    </w:p>
    <w:p w:rsidR="00623674" w:rsidRDefault="00623674" w:rsidP="00623674">
      <w:r>
        <w:t>The UIO sequences are the same for the implementation and the specification</w:t>
      </w:r>
    </w:p>
    <w:p w:rsidR="00623674" w:rsidRPr="00623674" w:rsidRDefault="00623674" w:rsidP="00623674">
      <w:r>
        <w:t xml:space="preserve">For W, </w:t>
      </w:r>
      <w:proofErr w:type="spellStart"/>
      <w:r>
        <w:t>r.b.b.a.b</w:t>
      </w:r>
      <w:proofErr w:type="spellEnd"/>
      <w:r>
        <w:t xml:space="preserve"> gives different outputs for the specification and the implementation. Specification says output should be 1101, but the implementation gives 1100.</w:t>
      </w:r>
      <w:r>
        <w:br/>
        <w:t xml:space="preserve">Same with </w:t>
      </w:r>
      <w:proofErr w:type="spellStart"/>
      <w:r>
        <w:t>r.b.b.a.a</w:t>
      </w:r>
      <w:proofErr w:type="spellEnd"/>
      <w:r>
        <w:t xml:space="preserve"> and </w:t>
      </w:r>
      <w:proofErr w:type="spellStart"/>
      <w:r>
        <w:t>r.b.b.a.a.b</w:t>
      </w:r>
      <w:proofErr w:type="spellEnd"/>
      <w:r>
        <w:t>.</w:t>
      </w:r>
    </w:p>
    <w:sectPr w:rsidR="00623674" w:rsidRPr="00623674" w:rsidSect="00590E1E">
      <w:footerReference w:type="default" r:id="rId11"/>
      <w:pgSz w:w="12240" w:h="15840" w:code="1"/>
      <w:pgMar w:top="1080" w:right="1440" w:bottom="108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F4D" w:rsidRDefault="00776F4D">
      <w:pPr>
        <w:spacing w:after="0" w:line="240" w:lineRule="auto"/>
      </w:pPr>
      <w:r>
        <w:separator/>
      </w:r>
    </w:p>
  </w:endnote>
  <w:endnote w:type="continuationSeparator" w:id="0">
    <w:p w:rsidR="00776F4D" w:rsidRDefault="00776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7AB" w:rsidRDefault="00A017AB">
    <w:pPr>
      <w:pStyle w:val="Footer"/>
    </w:pPr>
    <w:sdt>
      <w:sdtPr>
        <w:alias w:val="Title"/>
        <w:tag w:val=""/>
        <w:id w:val="324099107"/>
        <w:placeholder>
          <w:docPart w:val="9A9C378011A64FA2A890DFD8BD8F0AA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Assignment 4</w:t>
        </w:r>
      </w:sdtContent>
    </w:sdt>
    <w:r>
      <w:t xml:space="preserve"> - </w:t>
    </w:r>
    <w:sdt>
      <w:sdtPr>
        <w:alias w:val="Date"/>
        <w:tag w:val=""/>
        <w:id w:val="219029796"/>
        <w:placeholder>
          <w:docPart w:val="DFB3A7B3B1C8425C8A0123022C896D57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7-03-15T00:00:00Z">
          <w:dateFormat w:val="MMMM yyyy"/>
          <w:lid w:val="en-US"/>
          <w:storeMappedDataAs w:val="dateTime"/>
          <w:calendar w:val="gregorian"/>
        </w:date>
      </w:sdtPr>
      <w:sdtContent>
        <w:r w:rsidR="006A58CE">
          <w:t>March 2017</w:t>
        </w:r>
      </w:sdtContent>
    </w:sdt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6A58CE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F4D" w:rsidRDefault="00776F4D">
      <w:pPr>
        <w:spacing w:after="0" w:line="240" w:lineRule="auto"/>
      </w:pPr>
      <w:r>
        <w:separator/>
      </w:r>
    </w:p>
  </w:footnote>
  <w:footnote w:type="continuationSeparator" w:id="0">
    <w:p w:rsidR="00776F4D" w:rsidRDefault="00776F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B7890"/>
    <w:multiLevelType w:val="hybridMultilevel"/>
    <w:tmpl w:val="DAF45CC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F58FC"/>
    <w:multiLevelType w:val="hybridMultilevel"/>
    <w:tmpl w:val="FA04F1AE"/>
    <w:lvl w:ilvl="0" w:tplc="AD2CDFEC">
      <w:numFmt w:val="bullet"/>
      <w:lvlText w:val="-"/>
      <w:lvlJc w:val="left"/>
      <w:pPr>
        <w:ind w:left="1440" w:hanging="360"/>
      </w:pPr>
      <w:rPr>
        <w:rFonts w:ascii="Century Gothic" w:eastAsiaTheme="majorEastAsia" w:hAnsi="Century Gothic" w:cstheme="majorBidi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86768C"/>
    <w:multiLevelType w:val="hybridMultilevel"/>
    <w:tmpl w:val="5A6EAF3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A58C3"/>
    <w:multiLevelType w:val="hybridMultilevel"/>
    <w:tmpl w:val="DA440A58"/>
    <w:lvl w:ilvl="0" w:tplc="AD2CDFEC">
      <w:numFmt w:val="bullet"/>
      <w:lvlText w:val="-"/>
      <w:lvlJc w:val="left"/>
      <w:pPr>
        <w:ind w:left="720" w:hanging="360"/>
      </w:pPr>
      <w:rPr>
        <w:rFonts w:ascii="Century Gothic" w:eastAsiaTheme="majorEastAsia" w:hAnsi="Century Gothic" w:cstheme="majorBid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C6EC5"/>
    <w:multiLevelType w:val="multilevel"/>
    <w:tmpl w:val="887EB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192766"/>
    <w:multiLevelType w:val="hybridMultilevel"/>
    <w:tmpl w:val="F0B2851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FD4B03"/>
    <w:multiLevelType w:val="multilevel"/>
    <w:tmpl w:val="EB20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9"/>
  </w:num>
  <w:num w:numId="5">
    <w:abstractNumId w:val="5"/>
  </w:num>
  <w:num w:numId="6">
    <w:abstractNumId w:val="6"/>
  </w:num>
  <w:num w:numId="7">
    <w:abstractNumId w:val="8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446"/>
    <w:rsid w:val="000029D6"/>
    <w:rsid w:val="00036EFF"/>
    <w:rsid w:val="00057B34"/>
    <w:rsid w:val="00067E83"/>
    <w:rsid w:val="00094894"/>
    <w:rsid w:val="000A1B54"/>
    <w:rsid w:val="000A5613"/>
    <w:rsid w:val="00103DD3"/>
    <w:rsid w:val="00133CFA"/>
    <w:rsid w:val="00140DAB"/>
    <w:rsid w:val="0014489D"/>
    <w:rsid w:val="00153B33"/>
    <w:rsid w:val="00163F82"/>
    <w:rsid w:val="00175C0A"/>
    <w:rsid w:val="001802D6"/>
    <w:rsid w:val="001A1D5C"/>
    <w:rsid w:val="001B3A68"/>
    <w:rsid w:val="001D1425"/>
    <w:rsid w:val="001F6911"/>
    <w:rsid w:val="00221D0E"/>
    <w:rsid w:val="00247741"/>
    <w:rsid w:val="00284633"/>
    <w:rsid w:val="0029053F"/>
    <w:rsid w:val="0029632E"/>
    <w:rsid w:val="002E0CD4"/>
    <w:rsid w:val="002E139F"/>
    <w:rsid w:val="00304D6F"/>
    <w:rsid w:val="00323297"/>
    <w:rsid w:val="0033304E"/>
    <w:rsid w:val="00351AA7"/>
    <w:rsid w:val="00392B31"/>
    <w:rsid w:val="003B28EB"/>
    <w:rsid w:val="003E1D8C"/>
    <w:rsid w:val="00400CDC"/>
    <w:rsid w:val="00407301"/>
    <w:rsid w:val="004625E2"/>
    <w:rsid w:val="004631A3"/>
    <w:rsid w:val="00465AB7"/>
    <w:rsid w:val="00496FEF"/>
    <w:rsid w:val="004C0213"/>
    <w:rsid w:val="004D73C8"/>
    <w:rsid w:val="004E793D"/>
    <w:rsid w:val="00513942"/>
    <w:rsid w:val="005267FB"/>
    <w:rsid w:val="005463CE"/>
    <w:rsid w:val="005535FF"/>
    <w:rsid w:val="00567AF3"/>
    <w:rsid w:val="00590E1E"/>
    <w:rsid w:val="00592D0A"/>
    <w:rsid w:val="005976EB"/>
    <w:rsid w:val="005D1DAD"/>
    <w:rsid w:val="005E3942"/>
    <w:rsid w:val="00601264"/>
    <w:rsid w:val="006027EA"/>
    <w:rsid w:val="00623674"/>
    <w:rsid w:val="00642FA4"/>
    <w:rsid w:val="00660636"/>
    <w:rsid w:val="006633A8"/>
    <w:rsid w:val="00694B8E"/>
    <w:rsid w:val="00695BD4"/>
    <w:rsid w:val="00696D46"/>
    <w:rsid w:val="006A58CE"/>
    <w:rsid w:val="006B0639"/>
    <w:rsid w:val="006B40E6"/>
    <w:rsid w:val="006B7520"/>
    <w:rsid w:val="006C02D9"/>
    <w:rsid w:val="006F129B"/>
    <w:rsid w:val="00712451"/>
    <w:rsid w:val="00712645"/>
    <w:rsid w:val="00713FAF"/>
    <w:rsid w:val="00724F74"/>
    <w:rsid w:val="00732288"/>
    <w:rsid w:val="007358ED"/>
    <w:rsid w:val="00740A9A"/>
    <w:rsid w:val="00773D02"/>
    <w:rsid w:val="00776F4D"/>
    <w:rsid w:val="0079097A"/>
    <w:rsid w:val="007B2167"/>
    <w:rsid w:val="007C0B05"/>
    <w:rsid w:val="007C496F"/>
    <w:rsid w:val="007D3550"/>
    <w:rsid w:val="007E583B"/>
    <w:rsid w:val="008235B9"/>
    <w:rsid w:val="008972B1"/>
    <w:rsid w:val="00897B50"/>
    <w:rsid w:val="008D6F42"/>
    <w:rsid w:val="00917446"/>
    <w:rsid w:val="0094587C"/>
    <w:rsid w:val="00957B01"/>
    <w:rsid w:val="009819C0"/>
    <w:rsid w:val="009819CD"/>
    <w:rsid w:val="009A0C1E"/>
    <w:rsid w:val="009C09E2"/>
    <w:rsid w:val="009C599A"/>
    <w:rsid w:val="009C68A9"/>
    <w:rsid w:val="009D3959"/>
    <w:rsid w:val="00A017AB"/>
    <w:rsid w:val="00A2267B"/>
    <w:rsid w:val="00A36624"/>
    <w:rsid w:val="00A7019F"/>
    <w:rsid w:val="00A95B73"/>
    <w:rsid w:val="00AD0075"/>
    <w:rsid w:val="00B02C24"/>
    <w:rsid w:val="00B179A6"/>
    <w:rsid w:val="00B463A6"/>
    <w:rsid w:val="00B7401C"/>
    <w:rsid w:val="00B84C1C"/>
    <w:rsid w:val="00B9429B"/>
    <w:rsid w:val="00B95893"/>
    <w:rsid w:val="00B96BA4"/>
    <w:rsid w:val="00BA4E92"/>
    <w:rsid w:val="00BF55FF"/>
    <w:rsid w:val="00C255BA"/>
    <w:rsid w:val="00C56A60"/>
    <w:rsid w:val="00C75F3A"/>
    <w:rsid w:val="00C8681B"/>
    <w:rsid w:val="00C93E91"/>
    <w:rsid w:val="00C9708A"/>
    <w:rsid w:val="00CC0856"/>
    <w:rsid w:val="00CD05EB"/>
    <w:rsid w:val="00CE1A4F"/>
    <w:rsid w:val="00D332E3"/>
    <w:rsid w:val="00D529CC"/>
    <w:rsid w:val="00D600B6"/>
    <w:rsid w:val="00D61451"/>
    <w:rsid w:val="00D626E9"/>
    <w:rsid w:val="00D64B46"/>
    <w:rsid w:val="00D851FE"/>
    <w:rsid w:val="00D90A16"/>
    <w:rsid w:val="00DA17D8"/>
    <w:rsid w:val="00DC0032"/>
    <w:rsid w:val="00E104AF"/>
    <w:rsid w:val="00E15C3D"/>
    <w:rsid w:val="00E30525"/>
    <w:rsid w:val="00E37CE2"/>
    <w:rsid w:val="00E40207"/>
    <w:rsid w:val="00E46805"/>
    <w:rsid w:val="00E5049A"/>
    <w:rsid w:val="00E52A4C"/>
    <w:rsid w:val="00E95011"/>
    <w:rsid w:val="00EA1415"/>
    <w:rsid w:val="00EC4190"/>
    <w:rsid w:val="00EE09E8"/>
    <w:rsid w:val="00F013F6"/>
    <w:rsid w:val="00F15860"/>
    <w:rsid w:val="00F178ED"/>
    <w:rsid w:val="00F50399"/>
    <w:rsid w:val="00F80BD8"/>
    <w:rsid w:val="00FD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A8CC3FE-B6BD-4991-8B46-4A1BD3FE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NormalWeb">
    <w:name w:val="Normal (Web)"/>
    <w:basedOn w:val="Normal"/>
    <w:uiPriority w:val="99"/>
    <w:semiHidden/>
    <w:unhideWhenUsed/>
    <w:rsid w:val="00463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is-IS" w:eastAsia="is-IS"/>
    </w:rPr>
  </w:style>
  <w:style w:type="paragraph" w:styleId="ListParagraph">
    <w:name w:val="List Paragraph"/>
    <w:basedOn w:val="Normal"/>
    <w:uiPriority w:val="34"/>
    <w:unhideWhenUsed/>
    <w:qFormat/>
    <w:rsid w:val="00695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7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gnar\AppData\Roaming\Microsoft\Templates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A9C378011A64FA2A890DFD8BD8F0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82E97-7766-4252-B514-BD562CE49C86}"/>
      </w:docPartPr>
      <w:docPartBody>
        <w:p w:rsidR="00AB3FF7" w:rsidRDefault="00AB3FF7">
          <w:pPr>
            <w:pStyle w:val="9A9C378011A64FA2A890DFD8BD8F0AA3"/>
          </w:pPr>
          <w:r>
            <w:t>[Business Plan Title]</w:t>
          </w:r>
        </w:p>
      </w:docPartBody>
    </w:docPart>
    <w:docPart>
      <w:docPartPr>
        <w:name w:val="DFB3A7B3B1C8425C8A0123022C896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0FEE7-D0AF-4236-B901-D1782D8B9F8E}"/>
      </w:docPartPr>
      <w:docPartBody>
        <w:p w:rsidR="00AB3FF7" w:rsidRDefault="00AB3FF7">
          <w:pPr>
            <w:pStyle w:val="DFB3A7B3B1C8425C8A0123022C896D57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FF7"/>
    <w:rsid w:val="000C5305"/>
    <w:rsid w:val="000E33FD"/>
    <w:rsid w:val="0041013D"/>
    <w:rsid w:val="00411B48"/>
    <w:rsid w:val="005075A8"/>
    <w:rsid w:val="0058505D"/>
    <w:rsid w:val="00695545"/>
    <w:rsid w:val="007D6E58"/>
    <w:rsid w:val="00AB3FF7"/>
    <w:rsid w:val="00AF097A"/>
    <w:rsid w:val="00B669F7"/>
    <w:rsid w:val="00C2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505D"/>
    <w:rPr>
      <w:color w:val="808080"/>
    </w:rPr>
  </w:style>
  <w:style w:type="paragraph" w:customStyle="1" w:styleId="7D3BD9905F8E46CE8B11B4296CD8874E">
    <w:name w:val="7D3BD9905F8E46CE8B11B4296CD8874E"/>
  </w:style>
  <w:style w:type="paragraph" w:customStyle="1" w:styleId="FFF42D6360794723A043B0C9BF4EE7D2">
    <w:name w:val="FFF42D6360794723A043B0C9BF4EE7D2"/>
  </w:style>
  <w:style w:type="paragraph" w:customStyle="1" w:styleId="B5BB7E7628444AC7B5ECF061478F3905">
    <w:name w:val="B5BB7E7628444AC7B5ECF061478F3905"/>
  </w:style>
  <w:style w:type="paragraph" w:customStyle="1" w:styleId="85EC80AEE3B6433CA5371B71277B0DEF">
    <w:name w:val="85EC80AEE3B6433CA5371B71277B0DEF"/>
  </w:style>
  <w:style w:type="paragraph" w:customStyle="1" w:styleId="832765A935B04B29A18CD619BEE1C526">
    <w:name w:val="832765A935B04B29A18CD619BEE1C526"/>
  </w:style>
  <w:style w:type="paragraph" w:customStyle="1" w:styleId="D0B7A545B1C344E390C4199ED936BDCD">
    <w:name w:val="D0B7A545B1C344E390C4199ED936BDCD"/>
  </w:style>
  <w:style w:type="paragraph" w:customStyle="1" w:styleId="FB487654DA764285BF14D566E76BE3EE">
    <w:name w:val="FB487654DA764285BF14D566E76BE3EE"/>
  </w:style>
  <w:style w:type="paragraph" w:customStyle="1" w:styleId="DF3C5FE8A1B94E3E80B3BD00C9614CB4">
    <w:name w:val="DF3C5FE8A1B94E3E80B3BD00C9614CB4"/>
  </w:style>
  <w:style w:type="paragraph" w:customStyle="1" w:styleId="9A9C378011A64FA2A890DFD8BD8F0AA3">
    <w:name w:val="9A9C378011A64FA2A890DFD8BD8F0AA3"/>
  </w:style>
  <w:style w:type="paragraph" w:customStyle="1" w:styleId="DFB3A7B3B1C8425C8A0123022C896D57">
    <w:name w:val="DFB3A7B3B1C8425C8A0123022C896D57"/>
  </w:style>
  <w:style w:type="paragraph" w:customStyle="1" w:styleId="2BEE9708C55B48E287432B6C3EF7CC70">
    <w:name w:val="2BEE9708C55B48E287432B6C3EF7CC70"/>
    <w:rsid w:val="00AB3FF7"/>
  </w:style>
  <w:style w:type="paragraph" w:customStyle="1" w:styleId="862B2283D01A4EAA9354A01394AD079B">
    <w:name w:val="862B2283D01A4EAA9354A01394AD079B"/>
    <w:rsid w:val="00AB3FF7"/>
  </w:style>
  <w:style w:type="paragraph" w:customStyle="1" w:styleId="B2D6CBFAE6D84B0E83D46214F1E6362F">
    <w:name w:val="B2D6CBFAE6D84B0E83D46214F1E6362F"/>
    <w:rsid w:val="00AB3FF7"/>
  </w:style>
  <w:style w:type="paragraph" w:customStyle="1" w:styleId="D9668A00D1094207AE7D17D2F5A3C13A">
    <w:name w:val="D9668A00D1094207AE7D17D2F5A3C13A"/>
    <w:rsid w:val="00AB3FF7"/>
  </w:style>
  <w:style w:type="paragraph" w:customStyle="1" w:styleId="DD3A943AC5A14377B017738593AA072E">
    <w:name w:val="DD3A943AC5A14377B017738593AA072E"/>
    <w:rsid w:val="00AB3F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2017-03-15T00:00:00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5372D1-A913-4F64-80CF-224CD5B0B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384</TotalTime>
  <Pages>3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</vt:lpstr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subject>Software Engineering II</dc:subject>
  <dc:creator>Ragnar</dc:creator>
  <cp:keywords/>
  <dc:description/>
  <cp:lastModifiedBy>Ragnar Halldorsson</cp:lastModifiedBy>
  <cp:revision>8</cp:revision>
  <cp:lastPrinted>2017-03-15T14:13:00Z</cp:lastPrinted>
  <dcterms:created xsi:type="dcterms:W3CDTF">2017-02-27T15:22:00Z</dcterms:created>
  <dcterms:modified xsi:type="dcterms:W3CDTF">2017-03-15T14:14:00Z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